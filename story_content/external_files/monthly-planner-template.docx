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40" w:type="dxa"/>
        <w:tblInd w:w="-169" w:type="dxa"/>
        <w:tblLayout w:type="fixed"/>
        <w:tblLook w:val="04A0" w:firstRow="1" w:lastRow="0" w:firstColumn="1" w:lastColumn="0" w:noHBand="0" w:noVBand="1"/>
      </w:tblPr>
      <w:tblGrid>
        <w:gridCol w:w="2019"/>
        <w:gridCol w:w="38"/>
        <w:gridCol w:w="1981"/>
        <w:gridCol w:w="2019"/>
        <w:gridCol w:w="2020"/>
        <w:gridCol w:w="2020"/>
        <w:gridCol w:w="2020"/>
        <w:gridCol w:w="2023"/>
      </w:tblGrid>
      <w:tr w:rsidR="00410111" w:rsidRPr="003649CB" w:rsidTr="00EE45EC">
        <w:trPr>
          <w:trHeight w:val="720"/>
        </w:trPr>
        <w:tc>
          <w:tcPr>
            <w:tcW w:w="205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:rsidR="00410111" w:rsidRPr="003649CB" w:rsidRDefault="00410111" w:rsidP="00410111">
            <w:pPr>
              <w:rPr>
                <w:rFonts w:ascii="Arial" w:eastAsia="Times New Roman" w:hAnsi="Arial" w:cs="Times New Roman"/>
                <w:b/>
                <w:bCs/>
                <w:color w:val="578278"/>
                <w:sz w:val="48"/>
                <w:szCs w:val="48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808080" w:themeColor="background1" w:themeShade="80"/>
                <w:sz w:val="32"/>
                <w:szCs w:val="48"/>
              </w:rPr>
              <w:t>MONTH</w:t>
            </w:r>
          </w:p>
        </w:tc>
        <w:tc>
          <w:tcPr>
            <w:tcW w:w="12083" w:type="dxa"/>
            <w:gridSpan w:val="6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410111" w:rsidRPr="003649CB" w:rsidRDefault="00410111" w:rsidP="00410111">
            <w:pPr>
              <w:rPr>
                <w:rFonts w:ascii="Arial" w:eastAsia="Times New Roman" w:hAnsi="Arial" w:cs="Times New Roman"/>
                <w:b/>
                <w:bCs/>
                <w:color w:val="578278"/>
                <w:sz w:val="48"/>
                <w:szCs w:val="48"/>
              </w:rPr>
            </w:pPr>
          </w:p>
        </w:tc>
      </w:tr>
      <w:tr w:rsidR="00410111" w:rsidRPr="00410111" w:rsidTr="00EE45EC">
        <w:trPr>
          <w:trHeight w:val="135"/>
        </w:trPr>
        <w:tc>
          <w:tcPr>
            <w:tcW w:w="2057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0111" w:rsidRPr="00410111" w:rsidRDefault="00410111" w:rsidP="00410111">
            <w:pPr>
              <w:rPr>
                <w:rFonts w:ascii="Arial" w:eastAsia="Times New Roman" w:hAnsi="Arial" w:cs="Times New Roman"/>
                <w:b/>
                <w:bCs/>
                <w:color w:val="808080" w:themeColor="background1" w:themeShade="80"/>
                <w:sz w:val="18"/>
                <w:szCs w:val="48"/>
              </w:rPr>
            </w:pPr>
          </w:p>
        </w:tc>
        <w:tc>
          <w:tcPr>
            <w:tcW w:w="12083" w:type="dxa"/>
            <w:gridSpan w:val="6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111" w:rsidRPr="00410111" w:rsidRDefault="00410111" w:rsidP="00410111">
            <w:pPr>
              <w:rPr>
                <w:rFonts w:ascii="Arial" w:eastAsia="Times New Roman" w:hAnsi="Arial" w:cs="Times New Roman"/>
                <w:b/>
                <w:bCs/>
                <w:color w:val="578278"/>
                <w:sz w:val="18"/>
                <w:szCs w:val="48"/>
              </w:rPr>
            </w:pPr>
          </w:p>
        </w:tc>
      </w:tr>
      <w:tr w:rsidR="003649CB" w:rsidRPr="003649CB" w:rsidTr="00410111">
        <w:trPr>
          <w:trHeight w:val="305"/>
        </w:trPr>
        <w:tc>
          <w:tcPr>
            <w:tcW w:w="2019" w:type="dxa"/>
            <w:tcBorders>
              <w:top w:val="single" w:sz="4" w:space="0" w:color="7BA79D"/>
              <w:left w:val="single" w:sz="4" w:space="0" w:color="7BA79D"/>
              <w:bottom w:val="single" w:sz="4" w:space="0" w:color="7BA79D"/>
              <w:right w:val="single" w:sz="4" w:space="0" w:color="7BA79D"/>
            </w:tcBorders>
            <w:shd w:val="clear" w:color="000000" w:fill="578278"/>
            <w:noWrap/>
            <w:vAlign w:val="center"/>
            <w:hideMark/>
          </w:tcPr>
          <w:p w:rsidR="003649CB" w:rsidRPr="003649CB" w:rsidRDefault="003649CB" w:rsidP="003649CB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FFFFFF"/>
              </w:rPr>
              <w:t>SUN</w:t>
            </w:r>
          </w:p>
        </w:tc>
        <w:tc>
          <w:tcPr>
            <w:tcW w:w="2019" w:type="dxa"/>
            <w:gridSpan w:val="2"/>
            <w:tcBorders>
              <w:top w:val="single" w:sz="4" w:space="0" w:color="7BA79D"/>
              <w:left w:val="nil"/>
              <w:bottom w:val="single" w:sz="4" w:space="0" w:color="7BA79D"/>
              <w:right w:val="single" w:sz="4" w:space="0" w:color="7BA79D"/>
            </w:tcBorders>
            <w:shd w:val="clear" w:color="000000" w:fill="578278"/>
            <w:noWrap/>
            <w:vAlign w:val="center"/>
            <w:hideMark/>
          </w:tcPr>
          <w:p w:rsidR="003649CB" w:rsidRPr="003649CB" w:rsidRDefault="003649CB" w:rsidP="003649CB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FFFFFF"/>
              </w:rPr>
              <w:t>MON</w:t>
            </w:r>
          </w:p>
        </w:tc>
        <w:tc>
          <w:tcPr>
            <w:tcW w:w="2019" w:type="dxa"/>
            <w:tcBorders>
              <w:top w:val="single" w:sz="4" w:space="0" w:color="7BA79D"/>
              <w:left w:val="nil"/>
              <w:bottom w:val="single" w:sz="4" w:space="0" w:color="7BA79D"/>
              <w:right w:val="single" w:sz="4" w:space="0" w:color="7BA79D"/>
            </w:tcBorders>
            <w:shd w:val="clear" w:color="000000" w:fill="578278"/>
            <w:noWrap/>
            <w:vAlign w:val="center"/>
            <w:hideMark/>
          </w:tcPr>
          <w:p w:rsidR="003649CB" w:rsidRPr="003649CB" w:rsidRDefault="003649CB" w:rsidP="003649CB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FFFFFF"/>
              </w:rPr>
              <w:t>TUES</w:t>
            </w:r>
          </w:p>
        </w:tc>
        <w:tc>
          <w:tcPr>
            <w:tcW w:w="2020" w:type="dxa"/>
            <w:tcBorders>
              <w:top w:val="single" w:sz="4" w:space="0" w:color="7BA79D"/>
              <w:left w:val="nil"/>
              <w:bottom w:val="single" w:sz="4" w:space="0" w:color="7BA79D"/>
              <w:right w:val="single" w:sz="4" w:space="0" w:color="7BA79D"/>
            </w:tcBorders>
            <w:shd w:val="clear" w:color="000000" w:fill="578278"/>
            <w:noWrap/>
            <w:vAlign w:val="center"/>
            <w:hideMark/>
          </w:tcPr>
          <w:p w:rsidR="003649CB" w:rsidRPr="003649CB" w:rsidRDefault="003649CB" w:rsidP="003649CB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FFFFFF"/>
              </w:rPr>
              <w:t>WED</w:t>
            </w:r>
          </w:p>
        </w:tc>
        <w:tc>
          <w:tcPr>
            <w:tcW w:w="2020" w:type="dxa"/>
            <w:tcBorders>
              <w:top w:val="single" w:sz="4" w:space="0" w:color="7BA79D"/>
              <w:left w:val="nil"/>
              <w:bottom w:val="single" w:sz="4" w:space="0" w:color="7BA79D"/>
              <w:right w:val="single" w:sz="4" w:space="0" w:color="7BA79D"/>
            </w:tcBorders>
            <w:shd w:val="clear" w:color="000000" w:fill="578278"/>
            <w:noWrap/>
            <w:vAlign w:val="center"/>
            <w:hideMark/>
          </w:tcPr>
          <w:p w:rsidR="003649CB" w:rsidRPr="003649CB" w:rsidRDefault="003649CB" w:rsidP="003649CB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FFFFFF"/>
              </w:rPr>
              <w:t>THURS</w:t>
            </w:r>
          </w:p>
        </w:tc>
        <w:tc>
          <w:tcPr>
            <w:tcW w:w="2020" w:type="dxa"/>
            <w:tcBorders>
              <w:top w:val="single" w:sz="4" w:space="0" w:color="7BA79D"/>
              <w:left w:val="nil"/>
              <w:bottom w:val="single" w:sz="4" w:space="0" w:color="7BA79D"/>
              <w:right w:val="single" w:sz="4" w:space="0" w:color="7BA79D"/>
            </w:tcBorders>
            <w:shd w:val="clear" w:color="000000" w:fill="578278"/>
            <w:noWrap/>
            <w:vAlign w:val="center"/>
            <w:hideMark/>
          </w:tcPr>
          <w:p w:rsidR="003649CB" w:rsidRPr="003649CB" w:rsidRDefault="003649CB" w:rsidP="003649CB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FFFFFF"/>
              </w:rPr>
              <w:t>FRI</w:t>
            </w:r>
          </w:p>
        </w:tc>
        <w:tc>
          <w:tcPr>
            <w:tcW w:w="2023" w:type="dxa"/>
            <w:tcBorders>
              <w:top w:val="single" w:sz="4" w:space="0" w:color="7BA79D"/>
              <w:left w:val="nil"/>
              <w:bottom w:val="single" w:sz="4" w:space="0" w:color="7BA79D"/>
              <w:right w:val="single" w:sz="4" w:space="0" w:color="7BA79D"/>
            </w:tcBorders>
            <w:shd w:val="clear" w:color="000000" w:fill="578278"/>
            <w:noWrap/>
            <w:vAlign w:val="center"/>
            <w:hideMark/>
          </w:tcPr>
          <w:p w:rsidR="003649CB" w:rsidRPr="003649CB" w:rsidRDefault="003649CB" w:rsidP="003649CB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FFFFFF"/>
              </w:rPr>
              <w:t>SAT</w:t>
            </w:r>
          </w:p>
        </w:tc>
      </w:tr>
      <w:tr w:rsidR="003649CB" w:rsidRPr="003649CB" w:rsidTr="00410111">
        <w:trPr>
          <w:trHeight w:val="480"/>
        </w:trPr>
        <w:tc>
          <w:tcPr>
            <w:tcW w:w="2019" w:type="dxa"/>
            <w:tcBorders>
              <w:top w:val="nil"/>
              <w:left w:val="single" w:sz="4" w:space="0" w:color="7BA79D"/>
              <w:bottom w:val="nil"/>
              <w:right w:val="single" w:sz="4" w:space="0" w:color="7BA79D"/>
            </w:tcBorders>
            <w:shd w:val="clear" w:color="000000" w:fill="E4EDEB"/>
            <w:vAlign w:val="center"/>
            <w:hideMark/>
          </w:tcPr>
          <w:p w:rsidR="003649CB" w:rsidRPr="00F6104D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F6104D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19" w:type="dxa"/>
            <w:gridSpan w:val="2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F6104D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F6104D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F6104D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F6104D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F6104D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F6104D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F6104D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F6104D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F6104D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F6104D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000000" w:fill="E4EDEB"/>
            <w:vAlign w:val="center"/>
            <w:hideMark/>
          </w:tcPr>
          <w:p w:rsidR="003649CB" w:rsidRPr="00F6104D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F6104D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</w:tr>
      <w:tr w:rsidR="003649CB" w:rsidRPr="003649CB" w:rsidTr="00410111">
        <w:trPr>
          <w:trHeight w:val="1120"/>
        </w:trPr>
        <w:tc>
          <w:tcPr>
            <w:tcW w:w="2019" w:type="dxa"/>
            <w:tcBorders>
              <w:top w:val="nil"/>
              <w:left w:val="single" w:sz="4" w:space="0" w:color="7BA79D"/>
              <w:bottom w:val="single" w:sz="4" w:space="0" w:color="7BA79D"/>
              <w:right w:val="single" w:sz="4" w:space="0" w:color="7BA79D"/>
            </w:tcBorders>
            <w:shd w:val="clear" w:color="000000" w:fill="E4EDEB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19" w:type="dxa"/>
            <w:gridSpan w:val="2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000000" w:fill="E4EDEB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</w:tr>
      <w:tr w:rsidR="003649CB" w:rsidRPr="003649CB" w:rsidTr="00410111">
        <w:trPr>
          <w:trHeight w:val="480"/>
        </w:trPr>
        <w:tc>
          <w:tcPr>
            <w:tcW w:w="2019" w:type="dxa"/>
            <w:tcBorders>
              <w:top w:val="nil"/>
              <w:left w:val="single" w:sz="4" w:space="0" w:color="7BA79D"/>
              <w:bottom w:val="nil"/>
              <w:right w:val="single" w:sz="4" w:space="0" w:color="7BA79D"/>
            </w:tcBorders>
            <w:shd w:val="clear" w:color="000000" w:fill="E4EDEB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19" w:type="dxa"/>
            <w:gridSpan w:val="2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000000" w:fill="E4EDEB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</w:tr>
      <w:tr w:rsidR="003649CB" w:rsidRPr="003649CB" w:rsidTr="00410111">
        <w:trPr>
          <w:trHeight w:val="1120"/>
        </w:trPr>
        <w:tc>
          <w:tcPr>
            <w:tcW w:w="2019" w:type="dxa"/>
            <w:tcBorders>
              <w:top w:val="nil"/>
              <w:left w:val="single" w:sz="4" w:space="0" w:color="7BA79D"/>
              <w:bottom w:val="single" w:sz="4" w:space="0" w:color="7BA79D"/>
              <w:right w:val="single" w:sz="4" w:space="0" w:color="7BA79D"/>
            </w:tcBorders>
            <w:shd w:val="clear" w:color="000000" w:fill="E4EDEB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19" w:type="dxa"/>
            <w:gridSpan w:val="2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000000" w:fill="E4EDEB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</w:tr>
      <w:tr w:rsidR="003649CB" w:rsidRPr="003649CB" w:rsidTr="00410111">
        <w:trPr>
          <w:trHeight w:val="480"/>
        </w:trPr>
        <w:tc>
          <w:tcPr>
            <w:tcW w:w="2019" w:type="dxa"/>
            <w:tcBorders>
              <w:top w:val="nil"/>
              <w:left w:val="single" w:sz="4" w:space="0" w:color="7BA79D"/>
              <w:bottom w:val="nil"/>
              <w:right w:val="single" w:sz="4" w:space="0" w:color="7BA79D"/>
            </w:tcBorders>
            <w:shd w:val="clear" w:color="000000" w:fill="E4EDEB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19" w:type="dxa"/>
            <w:gridSpan w:val="2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000000" w:fill="E4EDEB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</w:tr>
      <w:tr w:rsidR="003649CB" w:rsidRPr="003649CB" w:rsidTr="00410111">
        <w:trPr>
          <w:trHeight w:val="1120"/>
        </w:trPr>
        <w:tc>
          <w:tcPr>
            <w:tcW w:w="2019" w:type="dxa"/>
            <w:tcBorders>
              <w:top w:val="nil"/>
              <w:left w:val="single" w:sz="4" w:space="0" w:color="7BA79D"/>
              <w:bottom w:val="single" w:sz="4" w:space="0" w:color="7BA79D"/>
              <w:right w:val="single" w:sz="4" w:space="0" w:color="7BA79D"/>
            </w:tcBorders>
            <w:shd w:val="clear" w:color="000000" w:fill="E4EDEB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19" w:type="dxa"/>
            <w:gridSpan w:val="2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000000" w:fill="E4EDEB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</w:tr>
      <w:tr w:rsidR="003649CB" w:rsidRPr="003649CB" w:rsidTr="00410111">
        <w:trPr>
          <w:trHeight w:val="480"/>
        </w:trPr>
        <w:tc>
          <w:tcPr>
            <w:tcW w:w="2019" w:type="dxa"/>
            <w:tcBorders>
              <w:top w:val="nil"/>
              <w:left w:val="single" w:sz="4" w:space="0" w:color="7BA79D"/>
              <w:bottom w:val="nil"/>
              <w:right w:val="single" w:sz="4" w:space="0" w:color="7BA79D"/>
            </w:tcBorders>
            <w:shd w:val="clear" w:color="000000" w:fill="E4EDEB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19" w:type="dxa"/>
            <w:gridSpan w:val="2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000000" w:fill="E4EDEB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</w:tr>
      <w:tr w:rsidR="003649CB" w:rsidRPr="003649CB" w:rsidTr="00410111">
        <w:trPr>
          <w:trHeight w:val="1120"/>
        </w:trPr>
        <w:tc>
          <w:tcPr>
            <w:tcW w:w="2019" w:type="dxa"/>
            <w:tcBorders>
              <w:top w:val="nil"/>
              <w:left w:val="single" w:sz="4" w:space="0" w:color="7BA79D"/>
              <w:bottom w:val="single" w:sz="4" w:space="0" w:color="7BA79D"/>
              <w:right w:val="single" w:sz="4" w:space="0" w:color="7BA79D"/>
            </w:tcBorders>
            <w:shd w:val="clear" w:color="000000" w:fill="E4EDEB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19" w:type="dxa"/>
            <w:gridSpan w:val="2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000000" w:fill="E4EDEB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</w:tr>
      <w:tr w:rsidR="003649CB" w:rsidRPr="003649CB" w:rsidTr="00410111">
        <w:trPr>
          <w:trHeight w:val="480"/>
        </w:trPr>
        <w:tc>
          <w:tcPr>
            <w:tcW w:w="2019" w:type="dxa"/>
            <w:tcBorders>
              <w:top w:val="nil"/>
              <w:left w:val="single" w:sz="4" w:space="0" w:color="7BA79D"/>
              <w:bottom w:val="nil"/>
              <w:right w:val="single" w:sz="4" w:space="0" w:color="7BA79D"/>
            </w:tcBorders>
            <w:shd w:val="clear" w:color="000000" w:fill="E4EDEB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19" w:type="dxa"/>
            <w:gridSpan w:val="2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single" w:sz="4" w:space="0" w:color="7BA79D"/>
            </w:tcBorders>
            <w:shd w:val="clear" w:color="000000" w:fill="E4EDEB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</w:tr>
      <w:tr w:rsidR="003649CB" w:rsidRPr="003649CB" w:rsidTr="00410111">
        <w:trPr>
          <w:trHeight w:val="1120"/>
        </w:trPr>
        <w:tc>
          <w:tcPr>
            <w:tcW w:w="2019" w:type="dxa"/>
            <w:tcBorders>
              <w:top w:val="nil"/>
              <w:left w:val="single" w:sz="4" w:space="0" w:color="7BA79D"/>
              <w:bottom w:val="single" w:sz="4" w:space="0" w:color="7BA79D"/>
              <w:right w:val="single" w:sz="4" w:space="0" w:color="7BA79D"/>
            </w:tcBorders>
            <w:shd w:val="clear" w:color="000000" w:fill="E4EDEB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19" w:type="dxa"/>
            <w:gridSpan w:val="2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000000" w:fill="E4EDEB"/>
            <w:vAlign w:val="bottom"/>
            <w:hideMark/>
          </w:tcPr>
          <w:p w:rsidR="003649CB" w:rsidRPr="003649CB" w:rsidRDefault="003649CB" w:rsidP="003649CB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000000"/>
              </w:rPr>
              <w:t> </w:t>
            </w:r>
          </w:p>
        </w:tc>
      </w:tr>
      <w:tr w:rsidR="003649CB" w:rsidRPr="003649CB" w:rsidTr="00FF731F">
        <w:trPr>
          <w:trHeight w:val="480"/>
        </w:trPr>
        <w:tc>
          <w:tcPr>
            <w:tcW w:w="2019" w:type="dxa"/>
            <w:tcBorders>
              <w:top w:val="nil"/>
              <w:left w:val="single" w:sz="4" w:space="0" w:color="7BA79D"/>
              <w:bottom w:val="single" w:sz="4" w:space="0" w:color="7BA79D"/>
              <w:right w:val="single" w:sz="4" w:space="0" w:color="7BA79D"/>
            </w:tcBorders>
            <w:shd w:val="clear" w:color="000000" w:fill="E4EDEB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19" w:type="dxa"/>
            <w:gridSpan w:val="2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7BA79D"/>
              <w:right w:val="single" w:sz="4" w:space="0" w:color="7BA79D"/>
            </w:tcBorders>
            <w:shd w:val="clear" w:color="auto" w:fill="auto"/>
            <w:vAlign w:val="center"/>
            <w:hideMark/>
          </w:tcPr>
          <w:p w:rsidR="003649CB" w:rsidRPr="003649CB" w:rsidRDefault="003649CB" w:rsidP="00FF731F">
            <w:pPr>
              <w:ind w:firstLineChars="100" w:firstLine="260"/>
              <w:rPr>
                <w:rFonts w:ascii="Arial" w:eastAsia="Times New Roman" w:hAnsi="Arial" w:cs="Times New Roman"/>
                <w:b/>
                <w:bCs/>
                <w:color w:val="7BA79D"/>
              </w:rPr>
            </w:pPr>
            <w:r w:rsidRPr="003649CB">
              <w:rPr>
                <w:rFonts w:ascii="Arial" w:eastAsia="Times New Roman" w:hAnsi="Arial" w:cs="Times New Roman"/>
                <w:b/>
                <w:bCs/>
                <w:color w:val="7BA79D"/>
              </w:rPr>
              <w:t> </w:t>
            </w:r>
          </w:p>
        </w:tc>
        <w:tc>
          <w:tcPr>
            <w:tcW w:w="8083" w:type="dxa"/>
            <w:gridSpan w:val="4"/>
            <w:tcBorders>
              <w:top w:val="single" w:sz="4" w:space="0" w:color="7BA79D"/>
              <w:left w:val="single" w:sz="4" w:space="0" w:color="7BA79D"/>
              <w:bottom w:val="single" w:sz="4" w:space="0" w:color="7BA79D"/>
              <w:right w:val="single" w:sz="4" w:space="0" w:color="7BA79D"/>
            </w:tcBorders>
            <w:shd w:val="thinDiagStripe" w:color="E4EDEB" w:fill="auto"/>
            <w:vAlign w:val="center"/>
            <w:hideMark/>
          </w:tcPr>
          <w:p w:rsidR="003649CB" w:rsidRPr="00FF731F" w:rsidRDefault="003649CB" w:rsidP="00FF731F">
            <w:pPr>
              <w:ind w:hanging="38"/>
              <w:rPr>
                <w:rFonts w:ascii="Arial" w:eastAsia="Times New Roman" w:hAnsi="Arial" w:cs="Times New Roman"/>
                <w:color w:val="8496B0" w:themeColor="text2" w:themeTint="99"/>
                <w:sz w:val="22"/>
                <w:szCs w:val="22"/>
              </w:rPr>
            </w:pPr>
            <w:r w:rsidRPr="00FF731F">
              <w:rPr>
                <w:rFonts w:ascii="Arial" w:eastAsia="Times New Roman" w:hAnsi="Arial" w:cs="Times New Roman"/>
                <w:color w:val="8496B0" w:themeColor="text2" w:themeTint="99"/>
                <w:sz w:val="22"/>
                <w:szCs w:val="22"/>
              </w:rPr>
              <w:t> </w:t>
            </w:r>
            <w:r w:rsidR="00FF731F" w:rsidRPr="00FF731F">
              <w:rPr>
                <w:rFonts w:ascii="Arial" w:eastAsia="Times New Roman" w:hAnsi="Arial" w:cs="Times New Roman"/>
                <w:color w:val="8496B0" w:themeColor="text2" w:themeTint="99"/>
                <w:sz w:val="22"/>
                <w:szCs w:val="22"/>
              </w:rPr>
              <w:t xml:space="preserve">Notes: </w:t>
            </w:r>
          </w:p>
          <w:p w:rsidR="00FF731F" w:rsidRDefault="00FF731F" w:rsidP="003649CB">
            <w:pPr>
              <w:ind w:firstLineChars="100" w:firstLine="22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</w:p>
          <w:p w:rsidR="00FF731F" w:rsidRDefault="00FF731F" w:rsidP="003649CB">
            <w:pPr>
              <w:ind w:firstLineChars="100" w:firstLine="22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</w:p>
          <w:p w:rsidR="00FF731F" w:rsidRDefault="00FF731F" w:rsidP="003649CB">
            <w:pPr>
              <w:ind w:firstLineChars="100" w:firstLine="22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</w:p>
          <w:p w:rsidR="00FF731F" w:rsidRDefault="00FF731F" w:rsidP="003649CB">
            <w:pPr>
              <w:ind w:firstLineChars="100" w:firstLine="22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</w:p>
          <w:p w:rsidR="00FF731F" w:rsidRPr="003649CB" w:rsidRDefault="00FF731F" w:rsidP="00FF731F">
            <w:pPr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3649CB" w:rsidRPr="00F52B12" w:rsidRDefault="003649CB" w:rsidP="00F52B12"/>
    <w:sectPr w:rsidR="003649CB" w:rsidRPr="00F52B12" w:rsidSect="003A2F82">
      <w:headerReference w:type="default" r:id="rId8"/>
      <w:pgSz w:w="15840" w:h="12240" w:orient="landscape"/>
      <w:pgMar w:top="720" w:right="720" w:bottom="360" w:left="113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31F" w:rsidRDefault="00FF731F" w:rsidP="003A2F82">
      <w:r>
        <w:separator/>
      </w:r>
    </w:p>
  </w:endnote>
  <w:endnote w:type="continuationSeparator" w:id="0">
    <w:p w:rsidR="00FF731F" w:rsidRDefault="00FF731F" w:rsidP="003A2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31F" w:rsidRDefault="00FF731F" w:rsidP="003A2F82">
      <w:r>
        <w:separator/>
      </w:r>
    </w:p>
  </w:footnote>
  <w:footnote w:type="continuationSeparator" w:id="0">
    <w:p w:rsidR="00FF731F" w:rsidRDefault="00FF731F" w:rsidP="003A2F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82" w:rsidRDefault="003A2F82" w:rsidP="003A2F82">
    <w:pPr>
      <w:pStyle w:val="Header"/>
      <w:ind w:left="-113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31F"/>
    <w:rsid w:val="00017C49"/>
    <w:rsid w:val="000A5D4F"/>
    <w:rsid w:val="000E261F"/>
    <w:rsid w:val="00126A2B"/>
    <w:rsid w:val="00194160"/>
    <w:rsid w:val="0023557B"/>
    <w:rsid w:val="003649CB"/>
    <w:rsid w:val="003A1210"/>
    <w:rsid w:val="003A2F82"/>
    <w:rsid w:val="00410111"/>
    <w:rsid w:val="004626DB"/>
    <w:rsid w:val="00471C74"/>
    <w:rsid w:val="004937B7"/>
    <w:rsid w:val="00535612"/>
    <w:rsid w:val="00687021"/>
    <w:rsid w:val="0085108D"/>
    <w:rsid w:val="008818A7"/>
    <w:rsid w:val="008B7DE0"/>
    <w:rsid w:val="008F1E01"/>
    <w:rsid w:val="009B074E"/>
    <w:rsid w:val="00B518B4"/>
    <w:rsid w:val="00C67DC0"/>
    <w:rsid w:val="00DB5AA5"/>
    <w:rsid w:val="00DC3E2D"/>
    <w:rsid w:val="00EE2C5B"/>
    <w:rsid w:val="00EE45EC"/>
    <w:rsid w:val="00F52B12"/>
    <w:rsid w:val="00F6104D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5AAE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F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F82"/>
  </w:style>
  <w:style w:type="paragraph" w:styleId="Footer">
    <w:name w:val="footer"/>
    <w:basedOn w:val="Normal"/>
    <w:link w:val="FooterChar"/>
    <w:uiPriority w:val="99"/>
    <w:unhideWhenUsed/>
    <w:rsid w:val="003A2F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F82"/>
  </w:style>
  <w:style w:type="table" w:styleId="TableGrid">
    <w:name w:val="Table Grid"/>
    <w:basedOn w:val="TableNormal"/>
    <w:uiPriority w:val="39"/>
    <w:rsid w:val="004101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F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F82"/>
  </w:style>
  <w:style w:type="paragraph" w:styleId="Footer">
    <w:name w:val="footer"/>
    <w:basedOn w:val="Normal"/>
    <w:link w:val="FooterChar"/>
    <w:uiPriority w:val="99"/>
    <w:unhideWhenUsed/>
    <w:rsid w:val="003A2F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F82"/>
  </w:style>
  <w:style w:type="table" w:styleId="TableGrid">
    <w:name w:val="Table Grid"/>
    <w:basedOn w:val="TableNormal"/>
    <w:uiPriority w:val="39"/>
    <w:rsid w:val="004101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2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HD:Users:cherissemahabircletus:Downloads:IC-Work-Personal-Planning-Blank-Calendar-Grid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862762-B8F3-6246-8115-66F48DE97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IC-Work-Personal-Planning-Blank-Calendar-Grid-WORD.dotx</Template>
  <TotalTime>2</TotalTime>
  <Pages>1</Pages>
  <Words>32</Words>
  <Characters>183</Characters>
  <Application>Microsoft Macintosh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Cherisse Mahabir-Cletus</dc:creator>
  <cp:lastModifiedBy>Cherisse Mahabir-Cletus</cp:lastModifiedBy>
  <cp:revision>1</cp:revision>
  <dcterms:created xsi:type="dcterms:W3CDTF">2018-11-20T13:12:00Z</dcterms:created>
  <dcterms:modified xsi:type="dcterms:W3CDTF">2018-11-20T13:14:00Z</dcterms:modified>
</cp:coreProperties>
</file>