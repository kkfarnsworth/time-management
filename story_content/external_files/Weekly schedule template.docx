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597" w:rsidRDefault="00B72597">
      <w:bookmarkStart w:id="0" w:name="_GoBack"/>
      <w:bookmarkEnd w:id="0"/>
    </w:p>
    <w:tbl>
      <w:tblPr>
        <w:tblStyle w:val="TableGrid"/>
        <w:tblW w:w="11264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1408"/>
        <w:gridCol w:w="1408"/>
        <w:gridCol w:w="1408"/>
      </w:tblGrid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Date</w:t>
            </w: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  <w:tc>
          <w:tcPr>
            <w:tcW w:w="1408" w:type="dxa"/>
          </w:tcPr>
          <w:p w:rsidR="00E37698" w:rsidRPr="00732F37" w:rsidRDefault="00E37698">
            <w:pPr>
              <w:rPr>
                <w:b/>
              </w:rPr>
            </w:pPr>
          </w:p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Monday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Tuesday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Wednesday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Thursday</w:t>
            </w:r>
          </w:p>
        </w:tc>
        <w:tc>
          <w:tcPr>
            <w:tcW w:w="1408" w:type="dxa"/>
          </w:tcPr>
          <w:p w:rsidR="00732F37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Friday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Saturday</w:t>
            </w:r>
          </w:p>
        </w:tc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Sunday</w:t>
            </w:r>
          </w:p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12:0</w:t>
            </w:r>
            <w:r w:rsidR="00E37698" w:rsidRPr="00732F37">
              <w:rPr>
                <w:b/>
              </w:rPr>
              <w:t>0-</w:t>
            </w:r>
            <w:r w:rsidRPr="00732F37">
              <w:rPr>
                <w:b/>
              </w:rPr>
              <w:t>6:0</w:t>
            </w:r>
            <w:r w:rsidR="00E37698" w:rsidRPr="00732F37">
              <w:rPr>
                <w:b/>
              </w:rPr>
              <w:t>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732F37" w:rsidTr="00732F37">
        <w:trPr>
          <w:trHeight w:val="345"/>
        </w:trPr>
        <w:tc>
          <w:tcPr>
            <w:tcW w:w="1408" w:type="dxa"/>
          </w:tcPr>
          <w:p w:rsidR="00732F37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6:00-6:30</w:t>
            </w:r>
          </w:p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6:30-7:00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7:00-7:30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7:30-8:00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8:00-8:30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8:30-9:00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9:00-9:30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9:30-10:00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10:00-10:30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10:30-11:00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11:00-11:30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11:30-</w:t>
            </w:r>
            <w:r w:rsidR="00732F37">
              <w:rPr>
                <w:b/>
              </w:rPr>
              <w:t>noon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732F37" w:rsidP="00732F37">
            <w:pPr>
              <w:jc w:val="center"/>
              <w:rPr>
                <w:b/>
              </w:rPr>
            </w:pPr>
            <w:r>
              <w:rPr>
                <w:b/>
              </w:rPr>
              <w:t>noon</w:t>
            </w:r>
            <w:r w:rsidR="00E37698" w:rsidRPr="00732F37">
              <w:rPr>
                <w:b/>
              </w:rPr>
              <w:t>-12:30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12:30-1:00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1:00-1:30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1:30-2:00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2:00-2:30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2:30-300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3:00-3:30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3:30-4:00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4:00-4:30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4:30-5:00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5:00-5:30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5:30-6:00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6:00-6:30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6:30-7:00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7:00-7:30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7:30-8:00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8:00-8:30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8:30-9:00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9:00-9:30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9:30-10:00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E37698" w:rsidTr="00732F37">
        <w:trPr>
          <w:trHeight w:val="345"/>
        </w:trPr>
        <w:tc>
          <w:tcPr>
            <w:tcW w:w="1408" w:type="dxa"/>
          </w:tcPr>
          <w:p w:rsidR="00E37698" w:rsidRPr="00732F37" w:rsidRDefault="00E37698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10:00-10:30</w:t>
            </w:r>
          </w:p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  <w:tc>
          <w:tcPr>
            <w:tcW w:w="1408" w:type="dxa"/>
          </w:tcPr>
          <w:p w:rsidR="00E37698" w:rsidRDefault="00E37698"/>
        </w:tc>
      </w:tr>
      <w:tr w:rsidR="00732F37" w:rsidTr="00732F37">
        <w:trPr>
          <w:trHeight w:val="345"/>
        </w:trPr>
        <w:tc>
          <w:tcPr>
            <w:tcW w:w="1408" w:type="dxa"/>
          </w:tcPr>
          <w:p w:rsidR="00732F37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10:30-11:00</w:t>
            </w:r>
          </w:p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</w:tr>
      <w:tr w:rsidR="00732F37" w:rsidTr="00732F37">
        <w:trPr>
          <w:trHeight w:val="345"/>
        </w:trPr>
        <w:tc>
          <w:tcPr>
            <w:tcW w:w="1408" w:type="dxa"/>
          </w:tcPr>
          <w:p w:rsidR="00732F37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11:00-11:30</w:t>
            </w:r>
          </w:p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</w:tr>
      <w:tr w:rsidR="00732F37" w:rsidTr="00732F37">
        <w:trPr>
          <w:trHeight w:val="345"/>
        </w:trPr>
        <w:tc>
          <w:tcPr>
            <w:tcW w:w="1408" w:type="dxa"/>
          </w:tcPr>
          <w:p w:rsidR="00732F37" w:rsidRPr="00732F37" w:rsidRDefault="00732F37" w:rsidP="00732F37">
            <w:pPr>
              <w:jc w:val="center"/>
              <w:rPr>
                <w:b/>
              </w:rPr>
            </w:pPr>
            <w:r w:rsidRPr="00732F37">
              <w:rPr>
                <w:b/>
              </w:rPr>
              <w:t>11:30-12:00</w:t>
            </w:r>
          </w:p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  <w:tc>
          <w:tcPr>
            <w:tcW w:w="1408" w:type="dxa"/>
          </w:tcPr>
          <w:p w:rsidR="00732F37" w:rsidRDefault="00732F37"/>
        </w:tc>
      </w:tr>
    </w:tbl>
    <w:p w:rsidR="00190609" w:rsidRDefault="00190609"/>
    <w:sectPr w:rsidR="00190609" w:rsidSect="00190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9"/>
    <w:rsid w:val="00190609"/>
    <w:rsid w:val="001D5AE7"/>
    <w:rsid w:val="005D764A"/>
    <w:rsid w:val="00714959"/>
    <w:rsid w:val="00732F37"/>
    <w:rsid w:val="007C0335"/>
    <w:rsid w:val="00831EBD"/>
    <w:rsid w:val="009D4F47"/>
    <w:rsid w:val="00A20C51"/>
    <w:rsid w:val="00B72597"/>
    <w:rsid w:val="00D02150"/>
    <w:rsid w:val="00E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7476F-A8D2-4462-913E-1F47BFC1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5E7AFDBF.dotm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George's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Cherisse Mahabir-Cletus</cp:lastModifiedBy>
  <cp:revision>2</cp:revision>
  <dcterms:created xsi:type="dcterms:W3CDTF">2018-09-28T14:41:00Z</dcterms:created>
  <dcterms:modified xsi:type="dcterms:W3CDTF">2018-09-28T14:41:00Z</dcterms:modified>
</cp:coreProperties>
</file>